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1.be7ea9f</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1877faa6-33dd-4bc1-848e-18e3f4988cd2"/>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2023-08-04T03:16:08Z</dcterms:created>
  <dcterms:modified xsi:type="dcterms:W3CDTF">2023-08-04T03:16:08Z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