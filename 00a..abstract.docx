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2, PR13. Modelado en lenguaje y herramienta de diseño del FNA​ y PR14. Administración de las transiciones hacia la arquitectura versión 2.0, del proyecto Arquitectura de Referencia SOA 2.0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PRY02 Arquitectura de Referencia SOA 2.0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1.f1cf599 del 04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2023-08-04T03:02:36Z</dcterms:created>
  <dcterms:modified xsi:type="dcterms:W3CDTF">2023-08-04T03:02:36Z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