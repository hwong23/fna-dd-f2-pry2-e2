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1.76f4438</w:t>
      </w:r>
    </w:p>
    <w:p>
      <w:pPr>
        <w:pStyle w:val="FirstParagraph"/>
      </w:pPr>
    </w:p>
    <w:bookmarkStart w:id="27"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arrivo a otro estadio de las cosas es lo que llamamos formalmente como Plateu, en Archimate 3.0, para denotar un estado estable de del funcionamiento de los componentes de una arquitectura transicionada por efecto de los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Las arquitecturas de transición son el sujeto principal, causa, del movilidad de un estado de las cosas a otro intencionadamente superior debido a las afectaciones a las capacidades que implican. La transición juega en paralelo con el concepto de uso y adopción del cambio de arquitectura, al que agregamos nosotros el valor de aprovechamiento de este movimento de un estadio a otro. De ahí que, además de crear transiciones con los métodos propuestos, su gestión sobresale al apuntarle a que los retornos se den según expectativas del cambio mientras mantiene el control de los riesgos (probabilidad de éxito) y administra los obstáculos. Gestionar transiciones de las arquitecturas es en últimas garantizar que la arquitectura proveerá el resultado que persiguen los cambios sin comprometer la estabilidad de su funcionamiento.</w:t>
      </w:r>
    </w:p>
    <w:p>
      <w:pPr>
        <w:pStyle w:val="Textoindependiente"/>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0f6ee0f8-f7e3-4e2e-915f-379fac8f165e"/>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6" w:name="modelo-de-implementación-del-pry01"/>
    <w:p>
      <w:pPr>
        <w:pStyle w:val="Ttulo2"/>
      </w:pPr>
      <w:r>
        <w:t xml:space="preserve">Modelo de Implementación del PRY01</w:t>
      </w:r>
    </w:p>
    <w:bookmarkStart w:id="0" w:name="fig:c19fb63a-5dd8-49ad-9000-3ffbfbb86b39"/>
    <w:p>
      <w:pPr>
        <w:pStyle w:val="FirstParagraph"/>
      </w:pPr>
      <w:bookmarkStart w:id="25" w:name="fig:"/>
      <w:r>
        <w:t xml:space="preserve">Figure 2: Plan de Implementación del Proyecto Gobierno SOA del FNA (PRY01), 2023. Junio 2023 a julio 2023</w:t>
      </w:r>
      <w:bookmarkEnd w:id="25"/>
    </w:p>
    <w:bookmarkEnd w:id="0"/>
    <w:p>
      <w:pPr>
        <w:pStyle w:val="Textoindependiente"/>
      </w:pPr>
      <w:r>
        <w:rPr>
          <w:iCs/>
          <w:i/>
        </w:rPr>
        <w:t xml:space="preserve">Fuente: Elaboración propia.</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2023-07-27T22:59:00Z</dcterms:created>
  <dcterms:modified xsi:type="dcterms:W3CDTF">2023-07-27T22:59:00Z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14nombre">
    <vt:lpwstr>Administración de las transiciones hacia la arquitectura versión 2.0</vt:lpwstr>
  </property>
  <property fmtid="{D5CDD505-2E9C-101B-9397-08002B2CF9AE}" pid="7" name="references">
    <vt:lpwstr/>
  </property>
</Properties>
</file>